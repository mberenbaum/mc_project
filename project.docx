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81978" w:rsidRDefault="0023638C">
      <w:pPr>
        <w:pStyle w:val="Title"/>
      </w:pPr>
      <w:sdt>
        <w:sdtPr>
          <w:alias w:val="Title:"/>
          <w:tag w:val="Title:"/>
          <w:id w:val="726351117"/>
          <w:placeholder>
            <w:docPart w:val="BA04C52002FE474CAA092F5E80DEA278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F379B7">
            <w:t>[Title Here, up to 12 Words, on One to Two Lines]</w:t>
          </w:r>
        </w:sdtContent>
      </w:sdt>
    </w:p>
    <w:p w:rsidR="00B823AA" w:rsidRDefault="00052F92" w:rsidP="00B823AA">
      <w:pPr>
        <w:pStyle w:val="Title2"/>
      </w:pPr>
      <w:r>
        <w:t>Michael N. Berenbaum</w:t>
      </w:r>
    </w:p>
    <w:p w:rsidR="00E81978" w:rsidRDefault="00052F92" w:rsidP="00B823AA">
      <w:pPr>
        <w:pStyle w:val="Title2"/>
      </w:pPr>
      <w:r>
        <w:t>Northern Arizona University</w:t>
      </w:r>
    </w:p>
    <w:p w:rsidR="00E81978" w:rsidRDefault="00E81978" w:rsidP="00B823AA">
      <w:pPr>
        <w:pStyle w:val="Title2"/>
      </w:pPr>
    </w:p>
    <w:p w:rsidR="00E81978" w:rsidRDefault="00E81978"/>
    <w:p w:rsidR="00E81978" w:rsidRDefault="0023638C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93D4F5BDBCD34914BBC4C9539B5424AC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85B68">
            <w:t>[Title Here, up to 12 Words, on One to Two Lines]</w:t>
          </w:r>
        </w:sdtContent>
      </w:sdt>
    </w:p>
    <w:sdt>
      <w:sdtPr>
        <w:alias w:val="Section text:"/>
        <w:tag w:val="Section text:"/>
        <w:id w:val="-1322272011"/>
        <w:placeholder>
          <w:docPart w:val="25F645FED6994E2991473FB4D38A13A8"/>
        </w:placeholder>
        <w:temporary/>
        <w:showingPlcHdr/>
        <w15:appearance w15:val="hidden"/>
        <w:text/>
      </w:sdtPr>
      <w:sdtEndPr/>
      <w:sdtContent>
        <w:p w:rsidR="00E81978" w:rsidRDefault="005D3A03">
          <w:r>
            <w:t xml:space="preserve">[The body of your paper uses a half-inch first line indent and is double-spaced.  APA style provides for up to five heading levels, shown in the paragraphs that follow.  Note that the word </w:t>
          </w:r>
          <w:r>
            <w:rPr>
              <w:rStyle w:val="Emphasis"/>
            </w:rPr>
            <w:t>Introduction</w:t>
          </w:r>
          <w:r>
            <w:t xml:space="preserve"> should not be used as an initial heading, as it’s assumed that your paper begins with an introduction.]</w:t>
          </w:r>
        </w:p>
      </w:sdtContent>
    </w:sdt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:rsidR="00E81978" w:rsidRDefault="005D3A03">
          <w:pPr>
            <w:pStyle w:val="SectionTitle"/>
          </w:pPr>
          <w:r>
            <w:t>References</w:t>
          </w:r>
        </w:p>
        <w:p w:rsidR="00052F92" w:rsidRDefault="00C31D30" w:rsidP="00C31D30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052F92">
            <w:rPr>
              <w:b/>
              <w:bCs/>
              <w:noProof/>
            </w:rPr>
            <w:t>There are no sources in the current document.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052F92" w:rsidRPr="00052F92" w:rsidRDefault="00052F92" w:rsidP="00052F92"/>
    <w:p w:rsidR="00052F92" w:rsidRDefault="00052F92" w:rsidP="00052F92"/>
    <w:p w:rsidR="00E81978" w:rsidRPr="00052F92" w:rsidRDefault="00052F92" w:rsidP="00052F92">
      <w:pPr>
        <w:tabs>
          <w:tab w:val="left" w:pos="3456"/>
        </w:tabs>
      </w:pPr>
      <w:r>
        <w:tab/>
      </w:r>
    </w:p>
    <w:sectPr w:rsidR="00E81978" w:rsidRPr="00052F92">
      <w:headerReference w:type="default" r:id="rId8"/>
      <w:head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38C" w:rsidRDefault="0023638C">
      <w:pPr>
        <w:spacing w:line="240" w:lineRule="auto"/>
      </w:pPr>
      <w:r>
        <w:separator/>
      </w:r>
    </w:p>
    <w:p w:rsidR="0023638C" w:rsidRDefault="0023638C"/>
  </w:endnote>
  <w:endnote w:type="continuationSeparator" w:id="0">
    <w:p w:rsidR="0023638C" w:rsidRDefault="0023638C">
      <w:pPr>
        <w:spacing w:line="240" w:lineRule="auto"/>
      </w:pPr>
      <w:r>
        <w:continuationSeparator/>
      </w:r>
    </w:p>
    <w:p w:rsidR="0023638C" w:rsidRDefault="002363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38C" w:rsidRDefault="0023638C">
      <w:pPr>
        <w:spacing w:line="240" w:lineRule="auto"/>
      </w:pPr>
      <w:r>
        <w:separator/>
      </w:r>
    </w:p>
    <w:p w:rsidR="0023638C" w:rsidRDefault="0023638C"/>
  </w:footnote>
  <w:footnote w:type="continuationSeparator" w:id="0">
    <w:p w:rsidR="0023638C" w:rsidRDefault="0023638C">
      <w:pPr>
        <w:spacing w:line="240" w:lineRule="auto"/>
      </w:pPr>
      <w:r>
        <w:continuationSeparator/>
      </w:r>
    </w:p>
    <w:p w:rsidR="0023638C" w:rsidRDefault="002363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23638C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77A36BC32B6943A1AAE1C4D58323969D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C35B79">
      <w:rPr>
        <w:rStyle w:val="Strong"/>
        <w:noProof/>
      </w:rPr>
      <w:t>5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080CD963E466424187CE466955BD612D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F6E91">
          <w:rPr>
            <w:rStyle w:val="Strong"/>
          </w:rPr>
          <w:t>[Shortened Title up to 50 Characters]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C35B79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79"/>
    <w:rsid w:val="00052F92"/>
    <w:rsid w:val="000D3F41"/>
    <w:rsid w:val="00170F1A"/>
    <w:rsid w:val="00184D0C"/>
    <w:rsid w:val="0023638C"/>
    <w:rsid w:val="00355DCA"/>
    <w:rsid w:val="003B41CB"/>
    <w:rsid w:val="00551A02"/>
    <w:rsid w:val="005534FA"/>
    <w:rsid w:val="005D3A03"/>
    <w:rsid w:val="0067567F"/>
    <w:rsid w:val="00691DBC"/>
    <w:rsid w:val="006E694F"/>
    <w:rsid w:val="00735C95"/>
    <w:rsid w:val="00794299"/>
    <w:rsid w:val="007D6514"/>
    <w:rsid w:val="008002C0"/>
    <w:rsid w:val="008C5323"/>
    <w:rsid w:val="009366BF"/>
    <w:rsid w:val="009A6A3B"/>
    <w:rsid w:val="00A8300E"/>
    <w:rsid w:val="00B823AA"/>
    <w:rsid w:val="00BA45DB"/>
    <w:rsid w:val="00BF4184"/>
    <w:rsid w:val="00C0601E"/>
    <w:rsid w:val="00C31D30"/>
    <w:rsid w:val="00C35B79"/>
    <w:rsid w:val="00C63E71"/>
    <w:rsid w:val="00C86E22"/>
    <w:rsid w:val="00CD6E39"/>
    <w:rsid w:val="00CF6E91"/>
    <w:rsid w:val="00D85B68"/>
    <w:rsid w:val="00E6004D"/>
    <w:rsid w:val="00E81978"/>
    <w:rsid w:val="00E83467"/>
    <w:rsid w:val="00F379B7"/>
    <w:rsid w:val="00F525FA"/>
    <w:rsid w:val="00FF2002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585E4-4AFD-48A4-92DB-337C7761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\Downloads\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04C52002FE474CAA092F5E80DEA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75941-1BA9-4959-8067-8631CA24B1C6}"/>
      </w:docPartPr>
      <w:docPartBody>
        <w:p w:rsidR="003106EA" w:rsidRDefault="0005331B">
          <w:pPr>
            <w:pStyle w:val="BA04C52002FE474CAA092F5E80DEA278"/>
          </w:pPr>
          <w:r>
            <w:t>[Title Here, up to 12 Words, on One to Two Lines]</w:t>
          </w:r>
        </w:p>
      </w:docPartBody>
    </w:docPart>
    <w:docPart>
      <w:docPartPr>
        <w:name w:val="93D4F5BDBCD34914BBC4C9539B542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4E577-EE33-4525-944F-5DAD6D20290B}"/>
      </w:docPartPr>
      <w:docPartBody>
        <w:p w:rsidR="003106EA" w:rsidRDefault="0005331B">
          <w:pPr>
            <w:pStyle w:val="93D4F5BDBCD34914BBC4C9539B5424AC"/>
          </w:pPr>
          <w:r>
            <w:t>[Title Here, up to 12 Words, on One to Two Lines]</w:t>
          </w:r>
        </w:p>
      </w:docPartBody>
    </w:docPart>
    <w:docPart>
      <w:docPartPr>
        <w:name w:val="25F645FED6994E2991473FB4D38A1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1E1D5-BCAE-4E17-8F15-0CB01698C76B}"/>
      </w:docPartPr>
      <w:docPartBody>
        <w:p w:rsidR="003106EA" w:rsidRDefault="0005331B">
          <w:pPr>
            <w:pStyle w:val="25F645FED6994E2991473FB4D38A13A8"/>
          </w:pPr>
          <w:r>
            <w:t xml:space="preserve">[The body of your paper uses a half-inch first line indent and is double-spaced.  APA style provides for up to five heading levels, shown in the paragraphs that follow.  Note that the word </w:t>
          </w:r>
          <w:r>
            <w:rPr>
              <w:rStyle w:val="Emphasis"/>
            </w:rPr>
            <w:t>Introduction</w:t>
          </w:r>
          <w:r>
            <w:t xml:space="preserve"> should not be used as an initial heading, as it’s assumed that your paper begins with an introduction.]</w:t>
          </w:r>
        </w:p>
      </w:docPartBody>
    </w:docPart>
    <w:docPart>
      <w:docPartPr>
        <w:name w:val="77A36BC32B6943A1AAE1C4D583239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5E79B-B17C-48E3-B3B8-B616E6DF7067}"/>
      </w:docPartPr>
      <w:docPartBody>
        <w:p w:rsidR="003106EA" w:rsidRDefault="0005331B">
          <w:pPr>
            <w:pStyle w:val="77A36BC32B6943A1AAE1C4D58323969D"/>
          </w:pPr>
          <w:r w:rsidRPr="005D3A03">
            <w:t>Figures title:</w:t>
          </w:r>
        </w:p>
      </w:docPartBody>
    </w:docPart>
    <w:docPart>
      <w:docPartPr>
        <w:name w:val="080CD963E466424187CE466955BD6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2D9DE-65FC-40E8-AFB1-EE9FDDE87E60}"/>
      </w:docPartPr>
      <w:docPartBody>
        <w:p w:rsidR="003106EA" w:rsidRDefault="0005331B">
          <w:pPr>
            <w:pStyle w:val="080CD963E466424187CE466955BD612D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1B"/>
    <w:rsid w:val="0005331B"/>
    <w:rsid w:val="003106EA"/>
    <w:rsid w:val="006425E0"/>
    <w:rsid w:val="00760235"/>
    <w:rsid w:val="00AD1866"/>
    <w:rsid w:val="00C45AF6"/>
    <w:rsid w:val="00C5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x-non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04C52002FE474CAA092F5E80DEA278">
    <w:name w:val="BA04C52002FE474CAA092F5E80DEA278"/>
  </w:style>
  <w:style w:type="paragraph" w:customStyle="1" w:styleId="8486A71BB6F6481B8CC744DF5C9052BC">
    <w:name w:val="8486A71BB6F6481B8CC744DF5C9052BC"/>
  </w:style>
  <w:style w:type="paragraph" w:customStyle="1" w:styleId="D1748B494B7745019EACF1A54B371340">
    <w:name w:val="D1748B494B7745019EACF1A54B371340"/>
  </w:style>
  <w:style w:type="paragraph" w:customStyle="1" w:styleId="C9C06DA7A3744383A6028D5C449BF8F8">
    <w:name w:val="C9C06DA7A3744383A6028D5C449BF8F8"/>
  </w:style>
  <w:style w:type="paragraph" w:customStyle="1" w:styleId="E4AC2B8241B84A41BC539A6B0631DD4C">
    <w:name w:val="E4AC2B8241B84A41BC539A6B0631DD4C"/>
  </w:style>
  <w:style w:type="paragraph" w:customStyle="1" w:styleId="9E529B3016354607B428573A64F3BE7C">
    <w:name w:val="9E529B3016354607B428573A64F3BE7C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15C743BF3596455FA362A5E6D55148BD">
    <w:name w:val="15C743BF3596455FA362A5E6D55148BD"/>
  </w:style>
  <w:style w:type="paragraph" w:customStyle="1" w:styleId="3D05573AF5B949C999C9C8FD22DFAB1D">
    <w:name w:val="3D05573AF5B949C999C9C8FD22DFAB1D"/>
  </w:style>
  <w:style w:type="paragraph" w:customStyle="1" w:styleId="93D4F5BDBCD34914BBC4C9539B5424AC">
    <w:name w:val="93D4F5BDBCD34914BBC4C9539B5424AC"/>
  </w:style>
  <w:style w:type="paragraph" w:customStyle="1" w:styleId="25F645FED6994E2991473FB4D38A13A8">
    <w:name w:val="25F645FED6994E2991473FB4D38A13A8"/>
  </w:style>
  <w:style w:type="paragraph" w:customStyle="1" w:styleId="E32699C894D54731A3DCDF98A449B710">
    <w:name w:val="E32699C894D54731A3DCDF98A449B710"/>
  </w:style>
  <w:style w:type="paragraph" w:customStyle="1" w:styleId="659831F8D4E945BB879A6447199EE92F">
    <w:name w:val="659831F8D4E945BB879A6447199EE92F"/>
  </w:style>
  <w:style w:type="paragraph" w:customStyle="1" w:styleId="7AAFB04C4A354941BD8B2D0756867276">
    <w:name w:val="7AAFB04C4A354941BD8B2D0756867276"/>
  </w:style>
  <w:style w:type="paragraph" w:customStyle="1" w:styleId="3D927B6E5F5440E88FF8BCE93266F684">
    <w:name w:val="3D927B6E5F5440E88FF8BCE93266F684"/>
  </w:style>
  <w:style w:type="paragraph" w:customStyle="1" w:styleId="688D982BFEA14F748994A34226CAD5D5">
    <w:name w:val="688D982BFEA14F748994A34226CAD5D5"/>
  </w:style>
  <w:style w:type="paragraph" w:customStyle="1" w:styleId="DC19E4E1E5EF40FA8AEF8FFA8D8ED08F">
    <w:name w:val="DC19E4E1E5EF40FA8AEF8FFA8D8ED08F"/>
  </w:style>
  <w:style w:type="paragraph" w:customStyle="1" w:styleId="64D42D9D493940DF8F52FC499D3A78B7">
    <w:name w:val="64D42D9D493940DF8F52FC499D3A78B7"/>
  </w:style>
  <w:style w:type="paragraph" w:customStyle="1" w:styleId="B927F772BD424384965946EDEFD33F5F">
    <w:name w:val="B927F772BD424384965946EDEFD33F5F"/>
  </w:style>
  <w:style w:type="paragraph" w:customStyle="1" w:styleId="82104694BACD4CF1951C1E6F71F29DAE">
    <w:name w:val="82104694BACD4CF1951C1E6F71F29DAE"/>
  </w:style>
  <w:style w:type="paragraph" w:customStyle="1" w:styleId="BABBA0F3F56F4BE4B91AC3F3756B29DC">
    <w:name w:val="BABBA0F3F56F4BE4B91AC3F3756B29DC"/>
  </w:style>
  <w:style w:type="paragraph" w:customStyle="1" w:styleId="51FDE92F34314EFAADEA58A827378BD2">
    <w:name w:val="51FDE92F34314EFAADEA58A827378BD2"/>
  </w:style>
  <w:style w:type="paragraph" w:customStyle="1" w:styleId="D54EDB0FEAF54075949B654D9EE686EF">
    <w:name w:val="D54EDB0FEAF54075949B654D9EE686EF"/>
  </w:style>
  <w:style w:type="paragraph" w:customStyle="1" w:styleId="BA20ED804CA8429EA9C69C361EA87310">
    <w:name w:val="BA20ED804CA8429EA9C69C361EA87310"/>
  </w:style>
  <w:style w:type="paragraph" w:customStyle="1" w:styleId="43B97238EC70495C8C3EB0230AC4666D">
    <w:name w:val="43B97238EC70495C8C3EB0230AC4666D"/>
  </w:style>
  <w:style w:type="paragraph" w:customStyle="1" w:styleId="00429A2528CA47A18A10A1F6348B2534">
    <w:name w:val="00429A2528CA47A18A10A1F6348B2534"/>
  </w:style>
  <w:style w:type="paragraph" w:customStyle="1" w:styleId="0ED377E71AC9473BA58462AAED0BBB56">
    <w:name w:val="0ED377E71AC9473BA58462AAED0BBB56"/>
  </w:style>
  <w:style w:type="paragraph" w:customStyle="1" w:styleId="2EDDA5E5FAC945AFB26F49A2512F06A3">
    <w:name w:val="2EDDA5E5FAC945AFB26F49A2512F06A3"/>
  </w:style>
  <w:style w:type="paragraph" w:customStyle="1" w:styleId="8892B3A8BEC441EDA091AB57CAA2FB0B">
    <w:name w:val="8892B3A8BEC441EDA091AB57CAA2FB0B"/>
  </w:style>
  <w:style w:type="paragraph" w:customStyle="1" w:styleId="F9F56E5EB4A54EE49A50F83B9E896832">
    <w:name w:val="F9F56E5EB4A54EE49A50F83B9E896832"/>
  </w:style>
  <w:style w:type="paragraph" w:customStyle="1" w:styleId="0225B306361241EA8D39EFB9243F8C02">
    <w:name w:val="0225B306361241EA8D39EFB9243F8C02"/>
  </w:style>
  <w:style w:type="paragraph" w:customStyle="1" w:styleId="B863F93546414BA8978D385123CF4C4C">
    <w:name w:val="B863F93546414BA8978D385123CF4C4C"/>
  </w:style>
  <w:style w:type="paragraph" w:customStyle="1" w:styleId="8B7CCDEBC12740EEBE2C179453051C51">
    <w:name w:val="8B7CCDEBC12740EEBE2C179453051C51"/>
  </w:style>
  <w:style w:type="paragraph" w:customStyle="1" w:styleId="607CD41329B44C3EB30E28804765CE7F">
    <w:name w:val="607CD41329B44C3EB30E28804765CE7F"/>
  </w:style>
  <w:style w:type="paragraph" w:customStyle="1" w:styleId="FC41334E7F6A402BAEAF11C3F36673F4">
    <w:name w:val="FC41334E7F6A402BAEAF11C3F36673F4"/>
  </w:style>
  <w:style w:type="paragraph" w:customStyle="1" w:styleId="6D951D1E8679439DA32484F51F13C566">
    <w:name w:val="6D951D1E8679439DA32484F51F13C566"/>
  </w:style>
  <w:style w:type="paragraph" w:customStyle="1" w:styleId="4962B5FD5FE74E3B8AB1C2CEB5A0ABAA">
    <w:name w:val="4962B5FD5FE74E3B8AB1C2CEB5A0ABAA"/>
  </w:style>
  <w:style w:type="paragraph" w:customStyle="1" w:styleId="2DA7D05F04F14273BB7A61372186EC99">
    <w:name w:val="2DA7D05F04F14273BB7A61372186EC99"/>
  </w:style>
  <w:style w:type="paragraph" w:customStyle="1" w:styleId="8034C151CB5949B1AB398BA9419E38EA">
    <w:name w:val="8034C151CB5949B1AB398BA9419E38EA"/>
  </w:style>
  <w:style w:type="paragraph" w:customStyle="1" w:styleId="A473477ECA90496BBE01424A882120B9">
    <w:name w:val="A473477ECA90496BBE01424A882120B9"/>
  </w:style>
  <w:style w:type="paragraph" w:customStyle="1" w:styleId="5C1934B370E04E14ADBD26E09CEFD515">
    <w:name w:val="5C1934B370E04E14ADBD26E09CEFD515"/>
  </w:style>
  <w:style w:type="paragraph" w:customStyle="1" w:styleId="32B6385646A14E19A1A0699F14F1408C">
    <w:name w:val="32B6385646A14E19A1A0699F14F1408C"/>
  </w:style>
  <w:style w:type="paragraph" w:customStyle="1" w:styleId="60FEBD5D7168417ABDAED7C70637AB0C">
    <w:name w:val="60FEBD5D7168417ABDAED7C70637AB0C"/>
  </w:style>
  <w:style w:type="paragraph" w:customStyle="1" w:styleId="5BD1ECB0E599432EA485A4448D41A939">
    <w:name w:val="5BD1ECB0E599432EA485A4448D41A939"/>
  </w:style>
  <w:style w:type="paragraph" w:customStyle="1" w:styleId="18CBFFB6BD164CCFB8A6172EC20AE7D0">
    <w:name w:val="18CBFFB6BD164CCFB8A6172EC20AE7D0"/>
  </w:style>
  <w:style w:type="paragraph" w:customStyle="1" w:styleId="2EF4E0AF584849DA9EFF08B0DC9CDCDC">
    <w:name w:val="2EF4E0AF584849DA9EFF08B0DC9CDCDC"/>
  </w:style>
  <w:style w:type="paragraph" w:customStyle="1" w:styleId="17F7640182DF43939A8441A2F4FD6173">
    <w:name w:val="17F7640182DF43939A8441A2F4FD6173"/>
  </w:style>
  <w:style w:type="paragraph" w:customStyle="1" w:styleId="0288D43647ED4A39A996D1E6593FA129">
    <w:name w:val="0288D43647ED4A39A996D1E6593FA129"/>
  </w:style>
  <w:style w:type="paragraph" w:customStyle="1" w:styleId="A0843D796BC049D7A4FB16CF2EDA1881">
    <w:name w:val="A0843D796BC049D7A4FB16CF2EDA1881"/>
  </w:style>
  <w:style w:type="paragraph" w:customStyle="1" w:styleId="295DA0677DAD45FD94FCBC66AE37FE7A">
    <w:name w:val="295DA0677DAD45FD94FCBC66AE37FE7A"/>
  </w:style>
  <w:style w:type="paragraph" w:customStyle="1" w:styleId="41AA013EA87D4B59BB85BA73F7B2477C">
    <w:name w:val="41AA013EA87D4B59BB85BA73F7B2477C"/>
  </w:style>
  <w:style w:type="paragraph" w:customStyle="1" w:styleId="BB0B261928F3418EBA02107854B22C4D">
    <w:name w:val="BB0B261928F3418EBA02107854B22C4D"/>
  </w:style>
  <w:style w:type="paragraph" w:customStyle="1" w:styleId="81D12C1E756243E7BD5E3188255EFE54">
    <w:name w:val="81D12C1E756243E7BD5E3188255EFE54"/>
  </w:style>
  <w:style w:type="paragraph" w:customStyle="1" w:styleId="2713C683CBE94D0C83FA333FE0F41693">
    <w:name w:val="2713C683CBE94D0C83FA333FE0F41693"/>
  </w:style>
  <w:style w:type="paragraph" w:customStyle="1" w:styleId="188E26FC4A9B419FA9BB29987F349EA8">
    <w:name w:val="188E26FC4A9B419FA9BB29987F349EA8"/>
  </w:style>
  <w:style w:type="paragraph" w:customStyle="1" w:styleId="7715B7C27FAD4F4EA56885717A068F44">
    <w:name w:val="7715B7C27FAD4F4EA56885717A068F44"/>
  </w:style>
  <w:style w:type="paragraph" w:customStyle="1" w:styleId="A74F27E4EC9847FD876C900A8E7F3CF1">
    <w:name w:val="A74F27E4EC9847FD876C900A8E7F3CF1"/>
  </w:style>
  <w:style w:type="paragraph" w:customStyle="1" w:styleId="1703F470FB624DABA532F7788EB2D4E3">
    <w:name w:val="1703F470FB624DABA532F7788EB2D4E3"/>
  </w:style>
  <w:style w:type="paragraph" w:customStyle="1" w:styleId="F64F2B4E0EBA4DC681370069BC8B4795">
    <w:name w:val="F64F2B4E0EBA4DC681370069BC8B4795"/>
  </w:style>
  <w:style w:type="paragraph" w:customStyle="1" w:styleId="D6707465F810447B8E3F85BE90089E01">
    <w:name w:val="D6707465F810447B8E3F85BE90089E01"/>
  </w:style>
  <w:style w:type="paragraph" w:customStyle="1" w:styleId="D45A1D80AEE8493B9C5E8546F04579E9">
    <w:name w:val="D45A1D80AEE8493B9C5E8546F04579E9"/>
  </w:style>
  <w:style w:type="paragraph" w:customStyle="1" w:styleId="D55C8DD878924D079F5C33A6BF7ED70F">
    <w:name w:val="D55C8DD878924D079F5C33A6BF7ED70F"/>
  </w:style>
  <w:style w:type="paragraph" w:customStyle="1" w:styleId="77A36BC32B6943A1AAE1C4D58323969D">
    <w:name w:val="77A36BC32B6943A1AAE1C4D58323969D"/>
  </w:style>
  <w:style w:type="paragraph" w:customStyle="1" w:styleId="080CD963E466424187CE466955BD612D">
    <w:name w:val="080CD963E466424187CE466955BD6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E78C2-3AEA-40DA-8D40-079449DB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</Template>
  <TotalTime>1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michael berenbaum</cp:lastModifiedBy>
  <cp:revision>2</cp:revision>
  <dcterms:created xsi:type="dcterms:W3CDTF">2018-12-19T18:39:00Z</dcterms:created>
  <dcterms:modified xsi:type="dcterms:W3CDTF">2018-12-19T18:39:00Z</dcterms:modified>
</cp:coreProperties>
</file>